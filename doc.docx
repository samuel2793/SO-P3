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A76" w14:textId="77777777" w:rsidR="00220B9B" w:rsidRPr="00583FA6" w:rsidRDefault="007766B6" w:rsidP="00220B9B">
      <w:pPr>
        <w:rPr>
          <w:noProof/>
        </w:rPr>
      </w:pPr>
      <w:r w:rsidRPr="00583FA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12512" behindDoc="1" locked="1" layoutInCell="1" allowOverlap="1" wp14:anchorId="6803031D" wp14:editId="69294EA5">
                <wp:simplePos x="0" y="0"/>
                <wp:positionH relativeFrom="column">
                  <wp:posOffset>-739140</wp:posOffset>
                </wp:positionH>
                <wp:positionV relativeFrom="paragraph">
                  <wp:posOffset>-631190</wp:posOffset>
                </wp:positionV>
                <wp:extent cx="7772400" cy="7772400"/>
                <wp:effectExtent l="0" t="0" r="0" b="0"/>
                <wp:wrapNone/>
                <wp:docPr id="2" name="Grup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7772400"/>
                          <a:chOff x="0" y="544945"/>
                          <a:chExt cx="7772400" cy="7228725"/>
                        </a:xfrm>
                      </wpg:grpSpPr>
                      <wps:wsp>
                        <wps:cNvPr id="1" name="Rectángulo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884064"/>
                            <a:ext cx="7772400" cy="688897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5BAEC" w14:textId="77777777" w:rsidR="004E5762" w:rsidRPr="0006324A" w:rsidRDefault="004E5762" w:rsidP="00220B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5158740"/>
                            <a:ext cx="464185" cy="26149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544945"/>
                            <a:ext cx="7772400" cy="4160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3031D" id="Grupo 2" o:spid="_x0000_s1026" alt="&quot;&quot;" style="position:absolute;margin-left:-58.2pt;margin-top:-49.7pt;width:612pt;height:612pt;z-index:-251603968;mso-height-relative:margin" coordorigin=",5449" coordsize="77724,72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">
                <v:rect id="Rectángulo 1" o:spid="_x0000_s1027" alt="&quot;&quot;" style="position:absolute;top:8840;width:77724;height:688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" fillcolor="#14756e [3204]" stroked="f" strokeweight="1pt">
                  <v:textbox>
                    <w:txbxContent>
                      <w:p w14:paraId="0865BAEC" w14:textId="77777777" w:rsidR="004E5762" w:rsidRPr="0006324A" w:rsidRDefault="004E5762" w:rsidP="00220B9B"/>
                    </w:txbxContent>
                  </v:textbox>
                </v:rect>
                <v:rect id="Rectángulo 3" o:spid="_x0000_s1028" alt="&quot;&quot;" style="position:absolute;top:51587;width:4641;height:26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" fillcolor="#f2f2f2" stroked="f" strokeweight="1pt">
                  <v:fill opacity="32896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9" type="#_x0000_t75" style="position:absolute;top:5449;width:77724;height:4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2431"/>
      </w:tblGrid>
      <w:tr w:rsidR="00FF2BC5" w:rsidRPr="00583FA6" w14:paraId="7FA781A7" w14:textId="77777777" w:rsidTr="00D528B9">
        <w:trPr>
          <w:trHeight w:val="3168"/>
        </w:trPr>
        <w:tc>
          <w:tcPr>
            <w:tcW w:w="7655" w:type="dxa"/>
            <w:tcMar>
              <w:top w:w="7200" w:type="dxa"/>
            </w:tcMar>
            <w:vAlign w:val="bottom"/>
          </w:tcPr>
          <w:p w14:paraId="0FAA441C" w14:textId="33608EDC" w:rsidR="00FF2BC5" w:rsidRPr="00583FA6" w:rsidRDefault="008E4A3F" w:rsidP="00D528B9">
            <w:pPr>
              <w:pStyle w:val="Ttulo"/>
              <w:rPr>
                <w:noProof/>
              </w:rPr>
            </w:pPr>
            <w:r>
              <w:rPr>
                <w:noProof/>
              </w:rPr>
              <w:t>Samuel Padilla Belvis</w:t>
            </w:r>
            <w:r w:rsidR="00D528B9" w:rsidRPr="00583FA6">
              <w:rPr>
                <w:noProof/>
                <w:lang w:bidi="es-ES"/>
              </w:rPr>
              <w:t xml:space="preserve"> </w:t>
            </w:r>
          </w:p>
          <w:p w14:paraId="1203A7BD" w14:textId="2FF66EC5" w:rsidR="00FF2BC5" w:rsidRPr="00583FA6" w:rsidRDefault="003B2AE5" w:rsidP="00D528B9">
            <w:pPr>
              <w:pStyle w:val="Subttulo"/>
              <w:rPr>
                <w:noProof/>
              </w:rPr>
            </w:pPr>
            <w:r>
              <w:rPr>
                <w:noProof/>
              </w:rPr>
              <w:t>Práctica</w:t>
            </w:r>
            <w:r w:rsidR="008E4A3F">
              <w:rPr>
                <w:noProof/>
              </w:rPr>
              <w:t xml:space="preserve"> </w:t>
            </w:r>
            <w:r w:rsidR="008343BB">
              <w:rPr>
                <w:noProof/>
              </w:rPr>
              <w:t>3</w:t>
            </w:r>
          </w:p>
        </w:tc>
        <w:tc>
          <w:tcPr>
            <w:tcW w:w="2431" w:type="dxa"/>
          </w:tcPr>
          <w:p w14:paraId="3146AEAA" w14:textId="77777777" w:rsidR="00FF2BC5" w:rsidRPr="00583FA6" w:rsidRDefault="00FF2BC5" w:rsidP="00220B9B">
            <w:pPr>
              <w:pStyle w:val="Ttulo"/>
              <w:rPr>
                <w:noProof/>
              </w:rPr>
            </w:pPr>
          </w:p>
        </w:tc>
      </w:tr>
      <w:tr w:rsidR="00FF2BC5" w:rsidRPr="00583FA6" w14:paraId="597F067E" w14:textId="77777777" w:rsidTr="00FF2BC5">
        <w:tc>
          <w:tcPr>
            <w:tcW w:w="7655" w:type="dxa"/>
            <w:tcMar>
              <w:top w:w="454" w:type="dxa"/>
            </w:tcMar>
          </w:tcPr>
          <w:p w14:paraId="45C8857E" w14:textId="7E44E12E" w:rsidR="008E4A3F" w:rsidRDefault="008E4A3F" w:rsidP="008E4A3F">
            <w:pPr>
              <w:pStyle w:val="Introduccin"/>
              <w:rPr>
                <w:noProof/>
              </w:rPr>
            </w:pPr>
            <w:r w:rsidRPr="008E4A3F">
              <w:rPr>
                <w:b/>
                <w:bCs/>
                <w:noProof/>
              </w:rPr>
              <w:t xml:space="preserve">Práctica </w:t>
            </w:r>
            <w:r w:rsidR="00EC7B86">
              <w:rPr>
                <w:b/>
                <w:bCs/>
                <w:noProof/>
              </w:rPr>
              <w:t>3</w:t>
            </w:r>
            <w:r>
              <w:rPr>
                <w:noProof/>
              </w:rPr>
              <w:t xml:space="preserve"> de </w:t>
            </w:r>
            <w:r w:rsidR="003B2AE5">
              <w:rPr>
                <w:noProof/>
              </w:rPr>
              <w:t>Sistemas Operativos</w:t>
            </w:r>
          </w:p>
          <w:p w14:paraId="3DF4B298" w14:textId="15C2C479" w:rsidR="00FF2BC5" w:rsidRPr="00583FA6" w:rsidRDefault="008E4A3F" w:rsidP="00D528B9">
            <w:pPr>
              <w:pStyle w:val="Autor"/>
              <w:rPr>
                <w:noProof/>
              </w:rPr>
            </w:pPr>
            <w:r>
              <w:rPr>
                <w:noProof/>
              </w:rPr>
              <w:t xml:space="preserve">Fecha límite de entrega </w:t>
            </w:r>
            <w:r w:rsidR="008343BB">
              <w:rPr>
                <w:noProof/>
              </w:rPr>
              <w:t>22</w:t>
            </w:r>
            <w:r>
              <w:rPr>
                <w:noProof/>
              </w:rPr>
              <w:t>/1</w:t>
            </w:r>
            <w:r w:rsidR="008343BB">
              <w:rPr>
                <w:noProof/>
              </w:rPr>
              <w:t>2</w:t>
            </w:r>
            <w:r>
              <w:rPr>
                <w:noProof/>
              </w:rPr>
              <w:t>/2023</w:t>
            </w:r>
          </w:p>
        </w:tc>
        <w:tc>
          <w:tcPr>
            <w:tcW w:w="2431" w:type="dxa"/>
          </w:tcPr>
          <w:p w14:paraId="6F743E18" w14:textId="77777777" w:rsidR="00FF2BC5" w:rsidRPr="00583FA6" w:rsidRDefault="00FF2BC5" w:rsidP="00FF2BC5">
            <w:pPr>
              <w:rPr>
                <w:noProof/>
              </w:rPr>
            </w:pPr>
          </w:p>
        </w:tc>
      </w:tr>
    </w:tbl>
    <w:p w14:paraId="7928FFA3" w14:textId="77777777" w:rsidR="00220B9B" w:rsidRDefault="00220B9B" w:rsidP="00220B9B">
      <w:pPr>
        <w:rPr>
          <w:noProof/>
        </w:rPr>
      </w:pPr>
    </w:p>
    <w:p w14:paraId="4862687F" w14:textId="77777777" w:rsidR="00A865A9" w:rsidRDefault="00A865A9" w:rsidP="00220B9B">
      <w:pPr>
        <w:rPr>
          <w:noProof/>
        </w:rPr>
      </w:pPr>
    </w:p>
    <w:p w14:paraId="46F35993" w14:textId="77777777" w:rsidR="00A865A9" w:rsidRDefault="00A865A9" w:rsidP="00220B9B">
      <w:pPr>
        <w:rPr>
          <w:noProof/>
        </w:rPr>
      </w:pPr>
    </w:p>
    <w:p w14:paraId="6B7D33B6" w14:textId="77777777" w:rsidR="00A865A9" w:rsidRDefault="00A865A9" w:rsidP="00220B9B">
      <w:pPr>
        <w:rPr>
          <w:noProof/>
        </w:rPr>
      </w:pPr>
    </w:p>
    <w:p w14:paraId="40C6C127" w14:textId="77777777" w:rsidR="008343BB" w:rsidRDefault="008343BB" w:rsidP="00707BF8">
      <w:pPr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</w:pPr>
      <w:r w:rsidRPr="008343BB"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  <w:lastRenderedPageBreak/>
        <w:t>Descripción General</w:t>
      </w:r>
    </w:p>
    <w:p w14:paraId="6D34908E" w14:textId="5DCCBF87" w:rsidR="008343BB" w:rsidRPr="00EC7B86" w:rsidRDefault="008343BB" w:rsidP="00E706ED">
      <w:pPr>
        <w:rPr>
          <w:noProof/>
          <w:sz w:val="32"/>
          <w:szCs w:val="32"/>
          <w:lang w:val="en-US"/>
        </w:rPr>
      </w:pPr>
      <w:r w:rsidRPr="008343BB">
        <w:rPr>
          <w:noProof/>
          <w:sz w:val="32"/>
          <w:szCs w:val="32"/>
          <w:lang w:val="en-US"/>
        </w:rPr>
        <w:t>Este script en Python implementa una simulación de gestión de memoria para sistemas operativos, utilizando algoritmos de asignación de memoria dinámica.</w:t>
      </w:r>
    </w:p>
    <w:p w14:paraId="190A3999" w14:textId="6C3F91E4" w:rsidR="008343BB" w:rsidRPr="00EC7B86" w:rsidRDefault="008343BB" w:rsidP="00E706ED">
      <w:pPr>
        <w:rPr>
          <w:noProof/>
          <w:sz w:val="32"/>
          <w:szCs w:val="32"/>
          <w:lang w:val="en-US"/>
        </w:rPr>
      </w:pPr>
      <w:r w:rsidRPr="008343BB"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  <w:t>Clases y Métodos</w:t>
      </w:r>
    </w:p>
    <w:p w14:paraId="69F2B648" w14:textId="6785F4B9" w:rsidR="008343BB" w:rsidRPr="006936EC" w:rsidRDefault="008343BB" w:rsidP="00E706ED">
      <w:pPr>
        <w:rPr>
          <w:b/>
          <w:bCs/>
          <w:noProof/>
          <w:sz w:val="36"/>
          <w:szCs w:val="36"/>
          <w:lang w:val="en-US"/>
        </w:rPr>
      </w:pPr>
      <w:r w:rsidRPr="006936EC">
        <w:rPr>
          <w:b/>
          <w:bCs/>
          <w:noProof/>
          <w:sz w:val="36"/>
          <w:szCs w:val="36"/>
          <w:lang w:val="en-US"/>
        </w:rPr>
        <w:t>Clase Process</w:t>
      </w:r>
    </w:p>
    <w:p w14:paraId="0352223E" w14:textId="77777777" w:rsidR="006936EC" w:rsidRDefault="00E706ED" w:rsidP="00E706ED">
      <w:pPr>
        <w:rPr>
          <w:noProof/>
          <w:sz w:val="32"/>
          <w:szCs w:val="32"/>
          <w:lang w:val="en-US"/>
        </w:rPr>
      </w:pPr>
      <w:r w:rsidRPr="00E706ED">
        <w:rPr>
          <w:noProof/>
          <w:sz w:val="32"/>
          <w:szCs w:val="32"/>
          <w:lang w:val="en-US"/>
        </w:rPr>
        <w:t>Proporciona funciones de entrada/salida, como printf para imprimir en la consola y fopen, fgets, fclose para manejar archivos.</w:t>
      </w:r>
    </w:p>
    <w:p w14:paraId="35285604" w14:textId="5E6BD8EC" w:rsidR="008343BB" w:rsidRPr="006936EC" w:rsidRDefault="008343BB" w:rsidP="006936EC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bookmarkStart w:id="0" w:name="_Hlk153964662"/>
      <w:r w:rsidRPr="006936EC">
        <w:rPr>
          <w:b/>
          <w:bCs/>
          <w:noProof/>
          <w:sz w:val="32"/>
          <w:szCs w:val="32"/>
          <w:lang w:val="en-US"/>
        </w:rPr>
        <w:t>Descripción:</w:t>
      </w:r>
      <w:bookmarkEnd w:id="0"/>
      <w:r w:rsidRPr="006936EC">
        <w:rPr>
          <w:b/>
          <w:bCs/>
          <w:noProof/>
          <w:sz w:val="32"/>
          <w:szCs w:val="32"/>
          <w:lang w:val="en-US"/>
        </w:rPr>
        <w:t xml:space="preserve"> </w:t>
      </w:r>
    </w:p>
    <w:p w14:paraId="0C65605B" w14:textId="4B1664DD" w:rsidR="00E706ED" w:rsidRPr="00E706ED" w:rsidRDefault="008343BB" w:rsidP="008343BB">
      <w:pPr>
        <w:ind w:left="360"/>
        <w:rPr>
          <w:noProof/>
          <w:sz w:val="32"/>
          <w:szCs w:val="32"/>
          <w:lang w:val="en-US"/>
        </w:rPr>
      </w:pPr>
      <w:r w:rsidRPr="008343BB">
        <w:rPr>
          <w:noProof/>
          <w:sz w:val="32"/>
          <w:szCs w:val="32"/>
          <w:lang w:val="en-US"/>
        </w:rPr>
        <w:t>Representa un proceso con atributos como nombre, tiempo de llegada, memoria requerida y tiempo de ejecución.</w:t>
      </w:r>
    </w:p>
    <w:p w14:paraId="72F1B276" w14:textId="63B5D38B" w:rsidR="0050393E" w:rsidRPr="006936EC" w:rsidRDefault="008343BB" w:rsidP="006936EC">
      <w:pPr>
        <w:pStyle w:val="Prrafodelista"/>
        <w:numPr>
          <w:ilvl w:val="0"/>
          <w:numId w:val="15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>Atributos</w:t>
      </w:r>
      <w:r w:rsidR="006936EC" w:rsidRPr="006936EC">
        <w:rPr>
          <w:b/>
          <w:bCs/>
          <w:noProof/>
          <w:sz w:val="32"/>
          <w:szCs w:val="32"/>
          <w:lang w:val="en-US"/>
        </w:rPr>
        <w:t>:</w:t>
      </w:r>
    </w:p>
    <w:p w14:paraId="22E2E02C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name: Nombre del proceso.</w:t>
      </w:r>
    </w:p>
    <w:p w14:paraId="74BEB07A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arrival_time: Instante de llegada del proceso.</w:t>
      </w:r>
    </w:p>
    <w:p w14:paraId="528536E0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memory_required: Cantidad de memoria requerida por el proceso.</w:t>
      </w:r>
    </w:p>
    <w:p w14:paraId="5B970145" w14:textId="77777777" w:rsidR="006936EC" w:rsidRP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execution_time: Tiempo de ejecución del proceso.</w:t>
      </w:r>
    </w:p>
    <w:p w14:paraId="6E0923FE" w14:textId="4B18A25C" w:rsidR="006936EC" w:rsidRDefault="006936EC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6936EC">
        <w:rPr>
          <w:noProof/>
          <w:sz w:val="32"/>
          <w:szCs w:val="32"/>
          <w:lang w:val="en-US"/>
        </w:rPr>
        <w:t>end_time: Tiempo en el que el proceso termina su ejecución.</w:t>
      </w:r>
    </w:p>
    <w:p w14:paraId="5B050FE4" w14:textId="77777777" w:rsidR="00EC7B86" w:rsidRDefault="00EC7B86" w:rsidP="006936EC">
      <w:pPr>
        <w:rPr>
          <w:b/>
          <w:bCs/>
          <w:noProof/>
          <w:sz w:val="36"/>
          <w:szCs w:val="36"/>
          <w:lang w:val="en-US"/>
        </w:rPr>
      </w:pPr>
    </w:p>
    <w:p w14:paraId="2CF0C3A1" w14:textId="13F03C97" w:rsidR="006936EC" w:rsidRDefault="006936EC" w:rsidP="006936EC">
      <w:pPr>
        <w:rPr>
          <w:b/>
          <w:bCs/>
          <w:noProof/>
          <w:sz w:val="36"/>
          <w:szCs w:val="36"/>
          <w:lang w:val="en-US"/>
        </w:rPr>
      </w:pPr>
      <w:r w:rsidRPr="006936EC">
        <w:rPr>
          <w:b/>
          <w:bCs/>
          <w:noProof/>
          <w:sz w:val="36"/>
          <w:szCs w:val="36"/>
          <w:lang w:val="en-US"/>
        </w:rPr>
        <w:t>Clase MemoryPartition</w:t>
      </w:r>
    </w:p>
    <w:p w14:paraId="747828F7" w14:textId="77777777" w:rsidR="006936EC" w:rsidRPr="006936EC" w:rsidRDefault="006936EC" w:rsidP="006936EC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4EF6C10A" w14:textId="77777777" w:rsidR="00757286" w:rsidRPr="00757286" w:rsidRDefault="00757286" w:rsidP="00757286">
      <w:pPr>
        <w:ind w:left="360"/>
        <w:rPr>
          <w:b/>
          <w:bCs/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Representa una partición de memoria.</w:t>
      </w:r>
    </w:p>
    <w:p w14:paraId="68CFA004" w14:textId="30ABEED9" w:rsidR="006936EC" w:rsidRPr="006936EC" w:rsidRDefault="006936EC" w:rsidP="006936EC">
      <w:pPr>
        <w:pStyle w:val="Prrafodelista"/>
        <w:numPr>
          <w:ilvl w:val="0"/>
          <w:numId w:val="15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>Atributos:</w:t>
      </w:r>
    </w:p>
    <w:p w14:paraId="0897593D" w14:textId="77777777" w:rsidR="00757286" w:rsidRDefault="00757286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start: Dirección de inicio de la partición.</w:t>
      </w:r>
    </w:p>
    <w:p w14:paraId="51E03279" w14:textId="77777777" w:rsidR="00757286" w:rsidRDefault="00757286" w:rsidP="006936EC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size: Tamaño de la partición.</w:t>
      </w:r>
    </w:p>
    <w:p w14:paraId="6B4B24DC" w14:textId="709C28BB" w:rsidR="00757286" w:rsidRP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process: Proceso asignado a la partición (si existe).</w:t>
      </w:r>
    </w:p>
    <w:p w14:paraId="3A001A4F" w14:textId="426F1BCE" w:rsidR="00757286" w:rsidRPr="00757286" w:rsidRDefault="00757286" w:rsidP="00757286">
      <w:pPr>
        <w:pStyle w:val="Prrafodelista"/>
        <w:numPr>
          <w:ilvl w:val="0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b/>
          <w:bCs/>
          <w:noProof/>
          <w:sz w:val="32"/>
          <w:szCs w:val="32"/>
          <w:lang w:val="en-US"/>
        </w:rPr>
        <w:t>Métodos:</w:t>
      </w:r>
    </w:p>
    <w:p w14:paraId="4E9A7177" w14:textId="0EEA4FB2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__str__(): Devuelve una representación en cadena de la partición de memoria.</w:t>
      </w:r>
    </w:p>
    <w:p w14:paraId="14ACE5A5" w14:textId="77777777" w:rsidR="00757286" w:rsidRDefault="00757286" w:rsidP="00757286">
      <w:pPr>
        <w:rPr>
          <w:b/>
          <w:bCs/>
          <w:noProof/>
          <w:sz w:val="36"/>
          <w:szCs w:val="36"/>
          <w:lang w:val="en-US"/>
        </w:rPr>
      </w:pPr>
    </w:p>
    <w:p w14:paraId="79DCB3EE" w14:textId="1FEE512D" w:rsidR="00757286" w:rsidRPr="00757286" w:rsidRDefault="00757286" w:rsidP="00757286">
      <w:pPr>
        <w:rPr>
          <w:b/>
          <w:bCs/>
          <w:noProof/>
          <w:sz w:val="32"/>
          <w:szCs w:val="32"/>
          <w:lang w:val="en-US"/>
        </w:rPr>
      </w:pPr>
      <w:r w:rsidRPr="00757286">
        <w:rPr>
          <w:b/>
          <w:bCs/>
          <w:noProof/>
          <w:sz w:val="36"/>
          <w:szCs w:val="36"/>
          <w:lang w:val="en-US"/>
        </w:rPr>
        <w:lastRenderedPageBreak/>
        <w:t>Clase MemoryManager</w:t>
      </w:r>
    </w:p>
    <w:p w14:paraId="7CBE4D9A" w14:textId="0B3E8E10" w:rsidR="00757286" w:rsidRPr="006936EC" w:rsidRDefault="00757286" w:rsidP="00757286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59B00309" w14:textId="77777777" w:rsidR="00757286" w:rsidRPr="00757286" w:rsidRDefault="00757286" w:rsidP="00757286">
      <w:pPr>
        <w:ind w:left="360"/>
        <w:rPr>
          <w:b/>
          <w:bCs/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Gestiona las particiones de memoria y asigna memoria a los procesos.</w:t>
      </w:r>
    </w:p>
    <w:p w14:paraId="364C5269" w14:textId="67058444" w:rsidR="00757286" w:rsidRPr="006936EC" w:rsidRDefault="00757286" w:rsidP="00757286">
      <w:pPr>
        <w:pStyle w:val="Prrafodelista"/>
        <w:numPr>
          <w:ilvl w:val="0"/>
          <w:numId w:val="15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>Atributos:</w:t>
      </w:r>
    </w:p>
    <w:p w14:paraId="40C0949F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total_memory: Tamaño total de la memoria disponible.</w:t>
      </w:r>
    </w:p>
    <w:p w14:paraId="19986B48" w14:textId="0A95C2E4" w:rsidR="00757286" w:rsidRP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partitions: Lista de particiones de memoria.</w:t>
      </w:r>
    </w:p>
    <w:p w14:paraId="7CC3FCAC" w14:textId="77777777" w:rsidR="00757286" w:rsidRPr="00757286" w:rsidRDefault="00757286" w:rsidP="00757286">
      <w:pPr>
        <w:pStyle w:val="Prrafodelista"/>
        <w:numPr>
          <w:ilvl w:val="0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b/>
          <w:bCs/>
          <w:noProof/>
          <w:sz w:val="32"/>
          <w:szCs w:val="32"/>
          <w:lang w:val="en-US"/>
        </w:rPr>
        <w:t>Métodos:</w:t>
      </w:r>
    </w:p>
    <w:p w14:paraId="35F4C8A9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best_fit(process): Asigna memoria al proceso utilizando el algoritmo de mejor ajuste (Best Fit).</w:t>
      </w:r>
    </w:p>
    <w:p w14:paraId="34D944C1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worst_fit(process): Asigna memoria al proceso utilizando el algoritmo de peor ajuste (Worst Fit).</w:t>
      </w:r>
    </w:p>
    <w:p w14:paraId="63B08B58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allocate_memory(process, allocation_algorithm): Asigna memoria al proceso según el algoritmo especificado.</w:t>
      </w:r>
    </w:p>
    <w:p w14:paraId="5607593C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free_memory(current_time): Libera la memoria de los procesos que han terminado su ejecución.</w:t>
      </w:r>
    </w:p>
    <w:p w14:paraId="4AB40CB3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merge_free_partitions(): Fusiona particiones de memoria contiguas que están libres.</w:t>
      </w:r>
    </w:p>
    <w:p w14:paraId="44CA740B" w14:textId="77777777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run_simulation(processes, allocation_algorithm): Ejecuta la simulación de asignación de memoria.</w:t>
      </w:r>
    </w:p>
    <w:p w14:paraId="772138C2" w14:textId="54DD31C0" w:rsidR="00757286" w:rsidRDefault="00757286" w:rsidP="00757286">
      <w:pPr>
        <w:pStyle w:val="Prrafodelista"/>
        <w:numPr>
          <w:ilvl w:val="1"/>
          <w:numId w:val="15"/>
        </w:numPr>
        <w:rPr>
          <w:noProof/>
          <w:sz w:val="32"/>
          <w:szCs w:val="32"/>
          <w:lang w:val="en-US"/>
        </w:rPr>
      </w:pPr>
      <w:r w:rsidRPr="00757286">
        <w:rPr>
          <w:noProof/>
          <w:sz w:val="32"/>
          <w:szCs w:val="32"/>
          <w:lang w:val="en-US"/>
        </w:rPr>
        <w:t>get_memory_state(current_time): Devuelve el estado actual de la memoria y su representación visual.</w:t>
      </w:r>
    </w:p>
    <w:p w14:paraId="1EF7E27E" w14:textId="77777777" w:rsidR="00757286" w:rsidRDefault="00757286" w:rsidP="00757286">
      <w:pPr>
        <w:rPr>
          <w:noProof/>
          <w:sz w:val="32"/>
          <w:szCs w:val="32"/>
          <w:lang w:val="en-US"/>
        </w:rPr>
      </w:pPr>
    </w:p>
    <w:p w14:paraId="240930CC" w14:textId="77777777" w:rsidR="00036A40" w:rsidRDefault="00036A40">
      <w:pPr>
        <w:spacing w:line="259" w:lineRule="auto"/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br w:type="page"/>
      </w:r>
    </w:p>
    <w:p w14:paraId="07E63BB2" w14:textId="1761F538" w:rsidR="00036A40" w:rsidRDefault="00036A40" w:rsidP="00757286">
      <w:pPr>
        <w:rPr>
          <w:b/>
          <w:bCs/>
          <w:noProof/>
          <w:sz w:val="36"/>
          <w:szCs w:val="36"/>
          <w:lang w:val="en-US"/>
        </w:rPr>
      </w:pPr>
      <w:r w:rsidRPr="00036A40">
        <w:rPr>
          <w:b/>
          <w:bCs/>
          <w:noProof/>
          <w:sz w:val="36"/>
          <w:szCs w:val="36"/>
          <w:lang w:val="en-US"/>
        </w:rPr>
        <w:lastRenderedPageBreak/>
        <w:t>Funciones Auxiliares</w:t>
      </w:r>
    </w:p>
    <w:p w14:paraId="30876F28" w14:textId="5805DC2D" w:rsidR="00036A40" w:rsidRDefault="00036A40" w:rsidP="00757286">
      <w:pPr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read_input_file(file_path)</w:t>
      </w:r>
    </w:p>
    <w:p w14:paraId="3706F72F" w14:textId="77777777" w:rsidR="00036A40" w:rsidRPr="006936EC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6F93E26A" w14:textId="4A945FC9" w:rsidR="00036A40" w:rsidRDefault="00036A40" w:rsidP="00036A40">
      <w:pPr>
        <w:ind w:firstLine="360"/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Lee un archivo de entrada y crea una lista de procesos.</w:t>
      </w:r>
    </w:p>
    <w:p w14:paraId="37F4514F" w14:textId="77777777" w:rsidR="00036A40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b/>
          <w:bCs/>
          <w:noProof/>
          <w:sz w:val="32"/>
          <w:szCs w:val="32"/>
          <w:lang w:val="en-US"/>
        </w:rPr>
        <w:t>Parámetros:</w:t>
      </w:r>
    </w:p>
    <w:p w14:paraId="424D4491" w14:textId="002451B5" w:rsidR="00036A40" w:rsidRDefault="00036A40" w:rsidP="00036A40">
      <w:pPr>
        <w:pStyle w:val="Prrafodelista"/>
        <w:numPr>
          <w:ilvl w:val="1"/>
          <w:numId w:val="16"/>
        </w:numPr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file_path: Ruta del archivo de entrada.</w:t>
      </w:r>
    </w:p>
    <w:p w14:paraId="3819AA8A" w14:textId="77777777" w:rsidR="00036A40" w:rsidRDefault="00036A40" w:rsidP="00036A40">
      <w:pPr>
        <w:rPr>
          <w:noProof/>
          <w:sz w:val="32"/>
          <w:szCs w:val="32"/>
          <w:lang w:val="en-US"/>
        </w:rPr>
      </w:pPr>
    </w:p>
    <w:p w14:paraId="68D37B2F" w14:textId="79CFE88F" w:rsidR="00036A40" w:rsidRPr="00036A40" w:rsidRDefault="00036A40" w:rsidP="00036A40">
      <w:pPr>
        <w:rPr>
          <w:b/>
          <w:bCs/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write_output_file(file_path, memory_states)</w:t>
      </w:r>
    </w:p>
    <w:p w14:paraId="512B06FB" w14:textId="7ECF1131" w:rsidR="00036A40" w:rsidRPr="006936EC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0E85B89D" w14:textId="77777777" w:rsidR="00036A40" w:rsidRPr="00036A40" w:rsidRDefault="00036A40" w:rsidP="00036A40">
      <w:pPr>
        <w:ind w:left="360"/>
        <w:rPr>
          <w:b/>
          <w:bCs/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Escribe el estado de la memoria en un archivo de salida.</w:t>
      </w:r>
    </w:p>
    <w:p w14:paraId="6ABFD575" w14:textId="77777777" w:rsidR="00036A40" w:rsidRDefault="00036A40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b/>
          <w:bCs/>
          <w:noProof/>
          <w:sz w:val="32"/>
          <w:szCs w:val="32"/>
          <w:lang w:val="en-US"/>
        </w:rPr>
        <w:t>Parámetros:</w:t>
      </w:r>
    </w:p>
    <w:p w14:paraId="3C04F68F" w14:textId="3E4150A6" w:rsidR="00036A40" w:rsidRPr="00036A40" w:rsidRDefault="00036A40" w:rsidP="00036A40">
      <w:pPr>
        <w:pStyle w:val="Prrafodelista"/>
        <w:numPr>
          <w:ilvl w:val="1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file_path: Ruta del archivo de salida.</w:t>
      </w:r>
    </w:p>
    <w:p w14:paraId="6B34866F" w14:textId="5A7C9F50" w:rsidR="00036A40" w:rsidRPr="00036A40" w:rsidRDefault="00036A40" w:rsidP="00036A40">
      <w:pPr>
        <w:pStyle w:val="Prrafodelista"/>
        <w:numPr>
          <w:ilvl w:val="1"/>
          <w:numId w:val="16"/>
        </w:numPr>
        <w:rPr>
          <w:noProof/>
          <w:sz w:val="32"/>
          <w:szCs w:val="32"/>
          <w:lang w:val="en-US"/>
        </w:rPr>
      </w:pPr>
      <w:r w:rsidRPr="00036A40">
        <w:rPr>
          <w:noProof/>
          <w:sz w:val="32"/>
          <w:szCs w:val="32"/>
          <w:lang w:val="en-US"/>
        </w:rPr>
        <w:t>memory_states: Estados de la memoria para escribir en el archivo.</w:t>
      </w:r>
    </w:p>
    <w:p w14:paraId="6E647E9C" w14:textId="77777777" w:rsidR="00FA41FD" w:rsidRDefault="00FA41FD" w:rsidP="00FA41FD">
      <w:pPr>
        <w:rPr>
          <w:noProof/>
          <w:sz w:val="32"/>
          <w:szCs w:val="32"/>
          <w:lang w:val="en-US"/>
        </w:rPr>
      </w:pPr>
    </w:p>
    <w:p w14:paraId="3A269EE4" w14:textId="77777777" w:rsidR="00FA41FD" w:rsidRPr="00FA41FD" w:rsidRDefault="00FA41FD" w:rsidP="00FA41FD">
      <w:pPr>
        <w:rPr>
          <w:b/>
          <w:bCs/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main(input_file, output_file)</w:t>
      </w:r>
    </w:p>
    <w:p w14:paraId="493E0279" w14:textId="4720388F" w:rsidR="00FA41FD" w:rsidRPr="006936EC" w:rsidRDefault="00FA41FD" w:rsidP="00FA41FD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6936EC">
        <w:rPr>
          <w:b/>
          <w:bCs/>
          <w:noProof/>
          <w:sz w:val="32"/>
          <w:szCs w:val="32"/>
          <w:lang w:val="en-US"/>
        </w:rPr>
        <w:t xml:space="preserve">Descripción: </w:t>
      </w:r>
    </w:p>
    <w:p w14:paraId="57EAE52F" w14:textId="77777777" w:rsidR="00FA41FD" w:rsidRPr="00FA41FD" w:rsidRDefault="00FA41FD" w:rsidP="00FA41FD">
      <w:pPr>
        <w:ind w:left="360"/>
        <w:rPr>
          <w:b/>
          <w:bCs/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Función principal que ejecuta la simulación de gestión de memoria.</w:t>
      </w:r>
    </w:p>
    <w:p w14:paraId="0F82B7DF" w14:textId="77777777" w:rsidR="00FA41FD" w:rsidRDefault="00FA41FD" w:rsidP="00036A40">
      <w:pPr>
        <w:pStyle w:val="Prrafodelista"/>
        <w:numPr>
          <w:ilvl w:val="0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036A40">
        <w:rPr>
          <w:b/>
          <w:bCs/>
          <w:noProof/>
          <w:sz w:val="32"/>
          <w:szCs w:val="32"/>
          <w:lang w:val="en-US"/>
        </w:rPr>
        <w:t>Parámetros:</w:t>
      </w:r>
    </w:p>
    <w:p w14:paraId="574E5B84" w14:textId="4F872AD3" w:rsidR="00036A40" w:rsidRPr="00FA41FD" w:rsidRDefault="00FA41FD" w:rsidP="00FA41FD">
      <w:pPr>
        <w:pStyle w:val="Prrafodelista"/>
        <w:numPr>
          <w:ilvl w:val="1"/>
          <w:numId w:val="16"/>
        </w:numPr>
        <w:rPr>
          <w:b/>
          <w:bCs/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input_file: Archivo de entrada con información de procesos.</w:t>
      </w:r>
    </w:p>
    <w:p w14:paraId="0D8985A2" w14:textId="59D9CFA6" w:rsidR="00FA41FD" w:rsidRPr="00FA41FD" w:rsidRDefault="00FA41FD" w:rsidP="00FA41FD">
      <w:pPr>
        <w:pStyle w:val="Prrafodelista"/>
        <w:numPr>
          <w:ilvl w:val="1"/>
          <w:numId w:val="16"/>
        </w:numPr>
        <w:rPr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>output_file: Archivo de salida para guardar el estado de la memoria.</w:t>
      </w:r>
    </w:p>
    <w:p w14:paraId="4D6B316B" w14:textId="77777777" w:rsidR="00757286" w:rsidRDefault="00757286" w:rsidP="00757286">
      <w:pPr>
        <w:rPr>
          <w:noProof/>
          <w:sz w:val="32"/>
          <w:szCs w:val="32"/>
          <w:lang w:val="en-US"/>
        </w:rPr>
      </w:pPr>
    </w:p>
    <w:p w14:paraId="54084621" w14:textId="5B45BE64" w:rsidR="00FA41FD" w:rsidRDefault="00FA41FD" w:rsidP="00757286">
      <w:pPr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noProof/>
          <w:color w:val="14756E" w:themeColor="accent1"/>
          <w:sz w:val="40"/>
          <w:szCs w:val="32"/>
        </w:rPr>
        <w:t>Ejecución</w:t>
      </w:r>
    </w:p>
    <w:p w14:paraId="7BF6BCE7" w14:textId="77777777" w:rsidR="00EC7B86" w:rsidRDefault="00FA41FD" w:rsidP="00757286">
      <w:pPr>
        <w:rPr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 xml:space="preserve">El script se ejecuta desde la línea de comandos con dos argumentos: el archivo de entrada y el archivo de salida. </w:t>
      </w:r>
    </w:p>
    <w:p w14:paraId="7F7209FD" w14:textId="312ED0E9" w:rsidR="00FA41FD" w:rsidRPr="00757286" w:rsidRDefault="00FA41FD" w:rsidP="00757286">
      <w:pPr>
        <w:rPr>
          <w:noProof/>
          <w:sz w:val="32"/>
          <w:szCs w:val="32"/>
          <w:lang w:val="en-US"/>
        </w:rPr>
      </w:pPr>
      <w:r w:rsidRPr="00FA41FD">
        <w:rPr>
          <w:noProof/>
          <w:sz w:val="32"/>
          <w:szCs w:val="32"/>
          <w:lang w:val="en-US"/>
        </w:rPr>
        <w:t xml:space="preserve">Ejemplo: python </w:t>
      </w:r>
      <w:r w:rsidR="00EC7B86">
        <w:rPr>
          <w:noProof/>
          <w:sz w:val="32"/>
          <w:szCs w:val="32"/>
          <w:lang w:val="en-US"/>
        </w:rPr>
        <w:t>main</w:t>
      </w:r>
      <w:r w:rsidRPr="00FA41FD">
        <w:rPr>
          <w:noProof/>
          <w:sz w:val="32"/>
          <w:szCs w:val="32"/>
          <w:lang w:val="en-US"/>
        </w:rPr>
        <w:t>.py entrada.txt particiones.txt</w:t>
      </w:r>
    </w:p>
    <w:sectPr w:rsidR="00FA41FD" w:rsidRPr="00757286" w:rsidSect="00CC79C9">
      <w:footerReference w:type="default" r:id="rId14"/>
      <w:pgSz w:w="11906" w:h="16838" w:code="9"/>
      <w:pgMar w:top="994" w:right="864" w:bottom="720" w:left="864" w:header="706" w:footer="706" w:gutter="0"/>
      <w:cols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851DF" w14:textId="77777777" w:rsidR="002B106F" w:rsidRDefault="002B106F" w:rsidP="00A63A6C">
      <w:pPr>
        <w:spacing w:after="0" w:line="240" w:lineRule="auto"/>
      </w:pPr>
      <w:r>
        <w:separator/>
      </w:r>
    </w:p>
  </w:endnote>
  <w:endnote w:type="continuationSeparator" w:id="0">
    <w:p w14:paraId="036501CC" w14:textId="77777777" w:rsidR="002B106F" w:rsidRDefault="002B106F" w:rsidP="00A6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Calibri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2A1A" w14:textId="77777777" w:rsidR="00A865A9" w:rsidRDefault="00A865A9">
    <w:pPr>
      <w:pBdr>
        <w:left w:val="single" w:sz="12" w:space="11" w:color="14756E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0F5751" w:themeColor="accent1" w:themeShade="BF"/>
        <w:sz w:val="26"/>
        <w:szCs w:val="26"/>
      </w:rPr>
      <w:fldChar w:fldCharType="end"/>
    </w:r>
  </w:p>
  <w:p w14:paraId="26A3276B" w14:textId="77777777" w:rsidR="00A865A9" w:rsidRDefault="00A86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0A3D" w14:textId="77777777" w:rsidR="002B106F" w:rsidRDefault="002B106F" w:rsidP="00A63A6C">
      <w:pPr>
        <w:spacing w:after="0" w:line="240" w:lineRule="auto"/>
      </w:pPr>
      <w:r>
        <w:separator/>
      </w:r>
    </w:p>
  </w:footnote>
  <w:footnote w:type="continuationSeparator" w:id="0">
    <w:p w14:paraId="01FBF7E2" w14:textId="77777777" w:rsidR="002B106F" w:rsidRDefault="002B106F" w:rsidP="00A63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BC47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A242E9"/>
    <w:multiLevelType w:val="hybridMultilevel"/>
    <w:tmpl w:val="6BC256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6D4D"/>
    <w:multiLevelType w:val="hybridMultilevel"/>
    <w:tmpl w:val="FC12D6B8"/>
    <w:lvl w:ilvl="0" w:tplc="A5B0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61D2"/>
    <w:multiLevelType w:val="hybridMultilevel"/>
    <w:tmpl w:val="09101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E74C1"/>
    <w:multiLevelType w:val="hybridMultilevel"/>
    <w:tmpl w:val="F6EE88F4"/>
    <w:lvl w:ilvl="0" w:tplc="14EE602C">
      <w:start w:val="1"/>
      <w:numFmt w:val="bullet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A7D76"/>
    <w:multiLevelType w:val="hybridMultilevel"/>
    <w:tmpl w:val="29DAE76E"/>
    <w:lvl w:ilvl="0" w:tplc="56B6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595959" w:themeColor="text1" w:themeTint="A6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1E6C"/>
    <w:multiLevelType w:val="hybridMultilevel"/>
    <w:tmpl w:val="D0468CB4"/>
    <w:lvl w:ilvl="0" w:tplc="0268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E3D85"/>
    <w:multiLevelType w:val="hybridMultilevel"/>
    <w:tmpl w:val="7A7C7702"/>
    <w:lvl w:ilvl="0" w:tplc="0A580B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4502E"/>
    <w:multiLevelType w:val="hybridMultilevel"/>
    <w:tmpl w:val="09101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F0225"/>
    <w:multiLevelType w:val="hybridMultilevel"/>
    <w:tmpl w:val="F16432A0"/>
    <w:lvl w:ilvl="0" w:tplc="0268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C6299"/>
    <w:multiLevelType w:val="hybridMultilevel"/>
    <w:tmpl w:val="18E67652"/>
    <w:lvl w:ilvl="0" w:tplc="3E42CB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C342A"/>
    <w:multiLevelType w:val="hybridMultilevel"/>
    <w:tmpl w:val="3012AC96"/>
    <w:lvl w:ilvl="0" w:tplc="AA0285CC">
      <w:start w:val="1"/>
      <w:numFmt w:val="bullet"/>
      <w:pStyle w:val="Listaconvietas"/>
      <w:lvlText w:val="►"/>
      <w:lvlJc w:val="left"/>
      <w:pPr>
        <w:ind w:left="720" w:hanging="360"/>
      </w:pPr>
      <w:rPr>
        <w:rFonts w:ascii="Franklin Gothic Medium Cond" w:hAnsi="Franklin Gothic Medium Cond" w:hint="default"/>
        <w:color w:val="14756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A1249B"/>
    <w:multiLevelType w:val="hybridMultilevel"/>
    <w:tmpl w:val="21DC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6E7"/>
    <w:multiLevelType w:val="hybridMultilevel"/>
    <w:tmpl w:val="9022E242"/>
    <w:lvl w:ilvl="0" w:tplc="6AD04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E4A01"/>
    <w:multiLevelType w:val="hybridMultilevel"/>
    <w:tmpl w:val="740E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359FE"/>
    <w:multiLevelType w:val="hybridMultilevel"/>
    <w:tmpl w:val="AA46E1AC"/>
    <w:lvl w:ilvl="0" w:tplc="02689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545884">
    <w:abstractNumId w:val="4"/>
  </w:num>
  <w:num w:numId="2" w16cid:durableId="291328777">
    <w:abstractNumId w:val="14"/>
  </w:num>
  <w:num w:numId="3" w16cid:durableId="863590998">
    <w:abstractNumId w:val="11"/>
  </w:num>
  <w:num w:numId="4" w16cid:durableId="573247138">
    <w:abstractNumId w:val="0"/>
  </w:num>
  <w:num w:numId="5" w16cid:durableId="2134639240">
    <w:abstractNumId w:val="2"/>
  </w:num>
  <w:num w:numId="6" w16cid:durableId="120267088">
    <w:abstractNumId w:val="5"/>
  </w:num>
  <w:num w:numId="7" w16cid:durableId="751701753">
    <w:abstractNumId w:val="10"/>
  </w:num>
  <w:num w:numId="8" w16cid:durableId="971668997">
    <w:abstractNumId w:val="12"/>
  </w:num>
  <w:num w:numId="9" w16cid:durableId="573008622">
    <w:abstractNumId w:val="7"/>
  </w:num>
  <w:num w:numId="10" w16cid:durableId="996224634">
    <w:abstractNumId w:val="13"/>
  </w:num>
  <w:num w:numId="11" w16cid:durableId="660961993">
    <w:abstractNumId w:val="1"/>
  </w:num>
  <w:num w:numId="12" w16cid:durableId="1572891471">
    <w:abstractNumId w:val="3"/>
  </w:num>
  <w:num w:numId="13" w16cid:durableId="1162160085">
    <w:abstractNumId w:val="8"/>
  </w:num>
  <w:num w:numId="14" w16cid:durableId="1939632041">
    <w:abstractNumId w:val="6"/>
  </w:num>
  <w:num w:numId="15" w16cid:durableId="1950120506">
    <w:abstractNumId w:val="9"/>
  </w:num>
  <w:num w:numId="16" w16cid:durableId="11970824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NrQ0MLU0NDczNjRQ0lEKTi0uzszPAykwqQUArrNvbiwAAAA="/>
  </w:docVars>
  <w:rsids>
    <w:rsidRoot w:val="008E4A3F"/>
    <w:rsid w:val="00002642"/>
    <w:rsid w:val="0001194D"/>
    <w:rsid w:val="000120A2"/>
    <w:rsid w:val="0001487E"/>
    <w:rsid w:val="0001638A"/>
    <w:rsid w:val="00024F90"/>
    <w:rsid w:val="0002620A"/>
    <w:rsid w:val="00030271"/>
    <w:rsid w:val="00036A40"/>
    <w:rsid w:val="00037F6E"/>
    <w:rsid w:val="000406C4"/>
    <w:rsid w:val="00041AD9"/>
    <w:rsid w:val="00047BDA"/>
    <w:rsid w:val="00047CE7"/>
    <w:rsid w:val="000516BB"/>
    <w:rsid w:val="000529F1"/>
    <w:rsid w:val="00053705"/>
    <w:rsid w:val="0005379A"/>
    <w:rsid w:val="00061422"/>
    <w:rsid w:val="00062F0A"/>
    <w:rsid w:val="0006324A"/>
    <w:rsid w:val="000645C9"/>
    <w:rsid w:val="00084FF8"/>
    <w:rsid w:val="00085D3C"/>
    <w:rsid w:val="0008671B"/>
    <w:rsid w:val="00087ED6"/>
    <w:rsid w:val="000B1F32"/>
    <w:rsid w:val="000B2804"/>
    <w:rsid w:val="000B3301"/>
    <w:rsid w:val="000B3B89"/>
    <w:rsid w:val="000B451E"/>
    <w:rsid w:val="000B62BA"/>
    <w:rsid w:val="000B7BC6"/>
    <w:rsid w:val="000D2A2A"/>
    <w:rsid w:val="000F1E6D"/>
    <w:rsid w:val="000F323E"/>
    <w:rsid w:val="000F570F"/>
    <w:rsid w:val="00101C12"/>
    <w:rsid w:val="00117E44"/>
    <w:rsid w:val="00121E96"/>
    <w:rsid w:val="001237B0"/>
    <w:rsid w:val="0012526F"/>
    <w:rsid w:val="00131B18"/>
    <w:rsid w:val="0013316F"/>
    <w:rsid w:val="001401F6"/>
    <w:rsid w:val="001672B8"/>
    <w:rsid w:val="00176B17"/>
    <w:rsid w:val="00183873"/>
    <w:rsid w:val="00184D05"/>
    <w:rsid w:val="00190B74"/>
    <w:rsid w:val="00190C21"/>
    <w:rsid w:val="001963DD"/>
    <w:rsid w:val="00197414"/>
    <w:rsid w:val="001B3360"/>
    <w:rsid w:val="001D0736"/>
    <w:rsid w:val="001E2618"/>
    <w:rsid w:val="001F1B8C"/>
    <w:rsid w:val="001F5C05"/>
    <w:rsid w:val="001F7BC5"/>
    <w:rsid w:val="0021311F"/>
    <w:rsid w:val="00220B9B"/>
    <w:rsid w:val="002440A5"/>
    <w:rsid w:val="002669F8"/>
    <w:rsid w:val="0028265E"/>
    <w:rsid w:val="002924E7"/>
    <w:rsid w:val="002A4639"/>
    <w:rsid w:val="002A5875"/>
    <w:rsid w:val="002B106F"/>
    <w:rsid w:val="002B3436"/>
    <w:rsid w:val="002B4439"/>
    <w:rsid w:val="002D2218"/>
    <w:rsid w:val="002D675D"/>
    <w:rsid w:val="002E700F"/>
    <w:rsid w:val="002F517F"/>
    <w:rsid w:val="002F5FBD"/>
    <w:rsid w:val="00306391"/>
    <w:rsid w:val="00310A5A"/>
    <w:rsid w:val="00310C8A"/>
    <w:rsid w:val="00311945"/>
    <w:rsid w:val="003129F0"/>
    <w:rsid w:val="00314A90"/>
    <w:rsid w:val="00314E20"/>
    <w:rsid w:val="00320E8A"/>
    <w:rsid w:val="0032122F"/>
    <w:rsid w:val="00323BDA"/>
    <w:rsid w:val="00327A7B"/>
    <w:rsid w:val="0033160C"/>
    <w:rsid w:val="00332026"/>
    <w:rsid w:val="00333AAD"/>
    <w:rsid w:val="00333F79"/>
    <w:rsid w:val="0033767E"/>
    <w:rsid w:val="00346FEB"/>
    <w:rsid w:val="003549BD"/>
    <w:rsid w:val="003751D6"/>
    <w:rsid w:val="00380E30"/>
    <w:rsid w:val="00391D4B"/>
    <w:rsid w:val="0039736C"/>
    <w:rsid w:val="00397E19"/>
    <w:rsid w:val="003A290D"/>
    <w:rsid w:val="003A29C1"/>
    <w:rsid w:val="003B2AE5"/>
    <w:rsid w:val="003C2F6B"/>
    <w:rsid w:val="003D0860"/>
    <w:rsid w:val="003D7B43"/>
    <w:rsid w:val="003E3496"/>
    <w:rsid w:val="003E5D61"/>
    <w:rsid w:val="003E70A2"/>
    <w:rsid w:val="003F234D"/>
    <w:rsid w:val="003F6024"/>
    <w:rsid w:val="004263BA"/>
    <w:rsid w:val="004418DF"/>
    <w:rsid w:val="00445EA9"/>
    <w:rsid w:val="00460FD1"/>
    <w:rsid w:val="00462F66"/>
    <w:rsid w:val="00466402"/>
    <w:rsid w:val="00475E10"/>
    <w:rsid w:val="004803B6"/>
    <w:rsid w:val="004878AD"/>
    <w:rsid w:val="0049795B"/>
    <w:rsid w:val="004A7CCE"/>
    <w:rsid w:val="004B5415"/>
    <w:rsid w:val="004C0C3F"/>
    <w:rsid w:val="004C4383"/>
    <w:rsid w:val="004C43D2"/>
    <w:rsid w:val="004C5BF5"/>
    <w:rsid w:val="004C6B8A"/>
    <w:rsid w:val="004D30EA"/>
    <w:rsid w:val="004E4BD9"/>
    <w:rsid w:val="004E5762"/>
    <w:rsid w:val="004F2A42"/>
    <w:rsid w:val="004F3E7D"/>
    <w:rsid w:val="0050393E"/>
    <w:rsid w:val="00503CB7"/>
    <w:rsid w:val="00506E3F"/>
    <w:rsid w:val="00522DD6"/>
    <w:rsid w:val="00527095"/>
    <w:rsid w:val="00533DB7"/>
    <w:rsid w:val="00553016"/>
    <w:rsid w:val="00557D92"/>
    <w:rsid w:val="0056092C"/>
    <w:rsid w:val="00560E5C"/>
    <w:rsid w:val="005729DE"/>
    <w:rsid w:val="00583FA6"/>
    <w:rsid w:val="00593035"/>
    <w:rsid w:val="00593F53"/>
    <w:rsid w:val="005978FD"/>
    <w:rsid w:val="005A20B8"/>
    <w:rsid w:val="005A3888"/>
    <w:rsid w:val="005A586E"/>
    <w:rsid w:val="005B1DED"/>
    <w:rsid w:val="005B275C"/>
    <w:rsid w:val="005B6BBD"/>
    <w:rsid w:val="005B76F3"/>
    <w:rsid w:val="005C6464"/>
    <w:rsid w:val="005C715C"/>
    <w:rsid w:val="005E0D09"/>
    <w:rsid w:val="005E3922"/>
    <w:rsid w:val="005E3E21"/>
    <w:rsid w:val="005F4B01"/>
    <w:rsid w:val="005F7996"/>
    <w:rsid w:val="00601D66"/>
    <w:rsid w:val="00617F7D"/>
    <w:rsid w:val="00642B92"/>
    <w:rsid w:val="0064312D"/>
    <w:rsid w:val="0066475F"/>
    <w:rsid w:val="00686490"/>
    <w:rsid w:val="006936EC"/>
    <w:rsid w:val="006960F4"/>
    <w:rsid w:val="006A2477"/>
    <w:rsid w:val="006A3A69"/>
    <w:rsid w:val="006B24AE"/>
    <w:rsid w:val="006B2EBB"/>
    <w:rsid w:val="006B6D4B"/>
    <w:rsid w:val="006C77C0"/>
    <w:rsid w:val="006E5003"/>
    <w:rsid w:val="006E5C5B"/>
    <w:rsid w:val="00707BF8"/>
    <w:rsid w:val="00714C89"/>
    <w:rsid w:val="00714CC6"/>
    <w:rsid w:val="007228F8"/>
    <w:rsid w:val="007330E8"/>
    <w:rsid w:val="007332D2"/>
    <w:rsid w:val="00741CE3"/>
    <w:rsid w:val="007433AC"/>
    <w:rsid w:val="00756758"/>
    <w:rsid w:val="00757286"/>
    <w:rsid w:val="007574CB"/>
    <w:rsid w:val="007766B6"/>
    <w:rsid w:val="007831F1"/>
    <w:rsid w:val="007A0AF9"/>
    <w:rsid w:val="007B24AC"/>
    <w:rsid w:val="007B4477"/>
    <w:rsid w:val="007C106A"/>
    <w:rsid w:val="007D1B7C"/>
    <w:rsid w:val="007D7D21"/>
    <w:rsid w:val="007E10BC"/>
    <w:rsid w:val="007E3857"/>
    <w:rsid w:val="007F03DA"/>
    <w:rsid w:val="007F19C0"/>
    <w:rsid w:val="007F250D"/>
    <w:rsid w:val="007F47D7"/>
    <w:rsid w:val="008020AB"/>
    <w:rsid w:val="00804821"/>
    <w:rsid w:val="008238F0"/>
    <w:rsid w:val="00825209"/>
    <w:rsid w:val="00832BC1"/>
    <w:rsid w:val="008343BB"/>
    <w:rsid w:val="00841014"/>
    <w:rsid w:val="00846719"/>
    <w:rsid w:val="008546A8"/>
    <w:rsid w:val="00857787"/>
    <w:rsid w:val="00864509"/>
    <w:rsid w:val="008769D6"/>
    <w:rsid w:val="00885BC3"/>
    <w:rsid w:val="008949D2"/>
    <w:rsid w:val="008A4784"/>
    <w:rsid w:val="008A4E54"/>
    <w:rsid w:val="008C365F"/>
    <w:rsid w:val="008C3979"/>
    <w:rsid w:val="008C770D"/>
    <w:rsid w:val="008D28EB"/>
    <w:rsid w:val="008E4A3F"/>
    <w:rsid w:val="008E717C"/>
    <w:rsid w:val="008F294B"/>
    <w:rsid w:val="008F2B87"/>
    <w:rsid w:val="008F516B"/>
    <w:rsid w:val="00911D4C"/>
    <w:rsid w:val="009172EB"/>
    <w:rsid w:val="00922B8C"/>
    <w:rsid w:val="00922FCD"/>
    <w:rsid w:val="00927D7E"/>
    <w:rsid w:val="00927F95"/>
    <w:rsid w:val="00933665"/>
    <w:rsid w:val="009601B5"/>
    <w:rsid w:val="00965DF5"/>
    <w:rsid w:val="00966FCE"/>
    <w:rsid w:val="009802BB"/>
    <w:rsid w:val="009852BF"/>
    <w:rsid w:val="009A3397"/>
    <w:rsid w:val="009C75A0"/>
    <w:rsid w:val="009D472B"/>
    <w:rsid w:val="009D5E2B"/>
    <w:rsid w:val="009F4FE7"/>
    <w:rsid w:val="00A0138F"/>
    <w:rsid w:val="00A06638"/>
    <w:rsid w:val="00A11954"/>
    <w:rsid w:val="00A1199E"/>
    <w:rsid w:val="00A25E8B"/>
    <w:rsid w:val="00A50B09"/>
    <w:rsid w:val="00A5333B"/>
    <w:rsid w:val="00A57E76"/>
    <w:rsid w:val="00A618B4"/>
    <w:rsid w:val="00A62DB0"/>
    <w:rsid w:val="00A63A6C"/>
    <w:rsid w:val="00A642AC"/>
    <w:rsid w:val="00A66FF0"/>
    <w:rsid w:val="00A80977"/>
    <w:rsid w:val="00A865A9"/>
    <w:rsid w:val="00AA2C0F"/>
    <w:rsid w:val="00AA5E24"/>
    <w:rsid w:val="00AB3E3F"/>
    <w:rsid w:val="00AB538E"/>
    <w:rsid w:val="00AB5762"/>
    <w:rsid w:val="00AC4140"/>
    <w:rsid w:val="00AD01EF"/>
    <w:rsid w:val="00AE6A0B"/>
    <w:rsid w:val="00AE6FF4"/>
    <w:rsid w:val="00AF30E0"/>
    <w:rsid w:val="00B060F1"/>
    <w:rsid w:val="00B069D9"/>
    <w:rsid w:val="00B0794A"/>
    <w:rsid w:val="00B07FC3"/>
    <w:rsid w:val="00B12ED2"/>
    <w:rsid w:val="00B1771B"/>
    <w:rsid w:val="00B225C1"/>
    <w:rsid w:val="00B269A4"/>
    <w:rsid w:val="00B31872"/>
    <w:rsid w:val="00B36F1B"/>
    <w:rsid w:val="00B4590A"/>
    <w:rsid w:val="00B50FC7"/>
    <w:rsid w:val="00B54C21"/>
    <w:rsid w:val="00B645A3"/>
    <w:rsid w:val="00B67AF2"/>
    <w:rsid w:val="00B73891"/>
    <w:rsid w:val="00B92C12"/>
    <w:rsid w:val="00BA5366"/>
    <w:rsid w:val="00BB3777"/>
    <w:rsid w:val="00BC1277"/>
    <w:rsid w:val="00BD1C31"/>
    <w:rsid w:val="00BD65D0"/>
    <w:rsid w:val="00BE0D18"/>
    <w:rsid w:val="00BF79AC"/>
    <w:rsid w:val="00C02832"/>
    <w:rsid w:val="00C034E4"/>
    <w:rsid w:val="00C05461"/>
    <w:rsid w:val="00C072AB"/>
    <w:rsid w:val="00C22DCC"/>
    <w:rsid w:val="00C37DC7"/>
    <w:rsid w:val="00C5189D"/>
    <w:rsid w:val="00C6044C"/>
    <w:rsid w:val="00C65CB0"/>
    <w:rsid w:val="00C83065"/>
    <w:rsid w:val="00C97BBF"/>
    <w:rsid w:val="00CA39FE"/>
    <w:rsid w:val="00CB1619"/>
    <w:rsid w:val="00CB43CD"/>
    <w:rsid w:val="00CB482D"/>
    <w:rsid w:val="00CC79C9"/>
    <w:rsid w:val="00CD1B55"/>
    <w:rsid w:val="00CD2837"/>
    <w:rsid w:val="00CD2A19"/>
    <w:rsid w:val="00CD2C41"/>
    <w:rsid w:val="00CD7B1F"/>
    <w:rsid w:val="00CE4711"/>
    <w:rsid w:val="00CF001B"/>
    <w:rsid w:val="00D05272"/>
    <w:rsid w:val="00D1081A"/>
    <w:rsid w:val="00D41233"/>
    <w:rsid w:val="00D42475"/>
    <w:rsid w:val="00D432C6"/>
    <w:rsid w:val="00D45834"/>
    <w:rsid w:val="00D460E1"/>
    <w:rsid w:val="00D528B9"/>
    <w:rsid w:val="00D646E9"/>
    <w:rsid w:val="00D7116F"/>
    <w:rsid w:val="00D758FF"/>
    <w:rsid w:val="00D91887"/>
    <w:rsid w:val="00DB1878"/>
    <w:rsid w:val="00DB5DAB"/>
    <w:rsid w:val="00DC49B0"/>
    <w:rsid w:val="00DC5213"/>
    <w:rsid w:val="00DD402D"/>
    <w:rsid w:val="00DD58CC"/>
    <w:rsid w:val="00DE03FC"/>
    <w:rsid w:val="00DE2F2B"/>
    <w:rsid w:val="00DE3223"/>
    <w:rsid w:val="00DE6CD4"/>
    <w:rsid w:val="00DE7D9C"/>
    <w:rsid w:val="00DF0AF1"/>
    <w:rsid w:val="00DF1AD3"/>
    <w:rsid w:val="00E04C86"/>
    <w:rsid w:val="00E078D3"/>
    <w:rsid w:val="00E17114"/>
    <w:rsid w:val="00E1750E"/>
    <w:rsid w:val="00E203D4"/>
    <w:rsid w:val="00E27B61"/>
    <w:rsid w:val="00E33FB2"/>
    <w:rsid w:val="00E403F2"/>
    <w:rsid w:val="00E408AB"/>
    <w:rsid w:val="00E43389"/>
    <w:rsid w:val="00E5724E"/>
    <w:rsid w:val="00E615B1"/>
    <w:rsid w:val="00E6258B"/>
    <w:rsid w:val="00E706ED"/>
    <w:rsid w:val="00E77529"/>
    <w:rsid w:val="00E819C5"/>
    <w:rsid w:val="00E91500"/>
    <w:rsid w:val="00E94F13"/>
    <w:rsid w:val="00EA6D71"/>
    <w:rsid w:val="00EA79BE"/>
    <w:rsid w:val="00EC6438"/>
    <w:rsid w:val="00EC7B86"/>
    <w:rsid w:val="00ED71C7"/>
    <w:rsid w:val="00EE092C"/>
    <w:rsid w:val="00EE76D2"/>
    <w:rsid w:val="00EF570D"/>
    <w:rsid w:val="00EF7B9B"/>
    <w:rsid w:val="00F13E0F"/>
    <w:rsid w:val="00F416BE"/>
    <w:rsid w:val="00F455B2"/>
    <w:rsid w:val="00F45796"/>
    <w:rsid w:val="00F4640E"/>
    <w:rsid w:val="00F535F0"/>
    <w:rsid w:val="00F53F59"/>
    <w:rsid w:val="00F5426A"/>
    <w:rsid w:val="00F5471C"/>
    <w:rsid w:val="00F577B4"/>
    <w:rsid w:val="00F75750"/>
    <w:rsid w:val="00F80B1F"/>
    <w:rsid w:val="00F837D8"/>
    <w:rsid w:val="00F93D6F"/>
    <w:rsid w:val="00FA3482"/>
    <w:rsid w:val="00FA41FD"/>
    <w:rsid w:val="00FB7DE5"/>
    <w:rsid w:val="00FC05E3"/>
    <w:rsid w:val="00FC0730"/>
    <w:rsid w:val="00FC3C6F"/>
    <w:rsid w:val="00FD6126"/>
    <w:rsid w:val="00FD74B1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277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1F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1638A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rsid w:val="00841014"/>
    <w:pPr>
      <w:outlineLvl w:val="1"/>
    </w:pPr>
    <w:rPr>
      <w:rFonts w:ascii="Tw Cen MT" w:hAnsi="Tw Cen MT"/>
      <w:b/>
      <w:bCs/>
      <w:color w:val="14756E" w:themeColor="accent1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rsid w:val="00834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72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575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4E5762"/>
    <w:pPr>
      <w:spacing w:line="259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4312D"/>
    <w:rPr>
      <w:rFonts w:ascii="Tw Cen MT" w:hAnsi="Tw Cen MT"/>
      <w:b/>
      <w:bCs/>
      <w:color w:val="14756E" w:themeColor="accent1"/>
      <w:sz w:val="40"/>
      <w:szCs w:val="40"/>
    </w:rPr>
  </w:style>
  <w:style w:type="paragraph" w:styleId="Encabezado">
    <w:name w:val="header"/>
    <w:basedOn w:val="Normal"/>
    <w:link w:val="EncabezadoC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4312D"/>
  </w:style>
  <w:style w:type="paragraph" w:styleId="Piedepgina">
    <w:name w:val="footer"/>
    <w:basedOn w:val="Normal"/>
    <w:link w:val="PiedepginaCar"/>
    <w:uiPriority w:val="99"/>
    <w:semiHidden/>
    <w:rsid w:val="00A63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4312D"/>
  </w:style>
  <w:style w:type="paragraph" w:styleId="Ttulo">
    <w:name w:val="Title"/>
    <w:basedOn w:val="Normal"/>
    <w:next w:val="Normal"/>
    <w:link w:val="TtuloCar"/>
    <w:uiPriority w:val="10"/>
    <w:qFormat/>
    <w:rsid w:val="00D528B9"/>
    <w:pPr>
      <w:spacing w:line="192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8B9"/>
    <w:rPr>
      <w:rFonts w:asciiTheme="majorHAnsi" w:eastAsiaTheme="majorEastAsia" w:hAnsiTheme="majorHAnsi" w:cstheme="majorBidi"/>
      <w:color w:val="FFFFFF" w:themeColor="background1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DE322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8B9"/>
    <w:pPr>
      <w:numPr>
        <w:ilvl w:val="1"/>
      </w:numPr>
      <w:spacing w:line="192" w:lineRule="auto"/>
    </w:pPr>
    <w:rPr>
      <w:rFonts w:asciiTheme="majorHAnsi" w:eastAsiaTheme="minorEastAsia" w:hAnsiTheme="majorHAnsi"/>
      <w:b/>
      <w:color w:val="FFFFFF" w:themeColor="background1"/>
      <w:sz w:val="160"/>
    </w:rPr>
  </w:style>
  <w:style w:type="character" w:customStyle="1" w:styleId="SubttuloCar">
    <w:name w:val="Subtítulo Car"/>
    <w:basedOn w:val="Fuentedeprrafopredeter"/>
    <w:link w:val="Subttulo"/>
    <w:uiPriority w:val="11"/>
    <w:rsid w:val="00D528B9"/>
    <w:rPr>
      <w:rFonts w:asciiTheme="majorHAnsi" w:eastAsiaTheme="minorEastAsia" w:hAnsiTheme="majorHAnsi"/>
      <w:b/>
      <w:color w:val="FFFFFF" w:themeColor="background1"/>
      <w:sz w:val="160"/>
    </w:rPr>
  </w:style>
  <w:style w:type="paragraph" w:customStyle="1" w:styleId="Introduccin">
    <w:name w:val="Introducción"/>
    <w:basedOn w:val="Normal"/>
    <w:next w:val="Normal"/>
    <w:link w:val="Caracteresdeintroduccin"/>
    <w:uiPriority w:val="12"/>
    <w:qFormat/>
    <w:rsid w:val="00D528B9"/>
    <w:pPr>
      <w:spacing w:before="240" w:line="259" w:lineRule="auto"/>
    </w:pPr>
    <w:rPr>
      <w:color w:val="auto"/>
      <w:sz w:val="32"/>
      <w:szCs w:val="32"/>
    </w:rPr>
  </w:style>
  <w:style w:type="paragraph" w:customStyle="1" w:styleId="Autor">
    <w:name w:val="Autor"/>
    <w:basedOn w:val="Normal"/>
    <w:next w:val="Normal"/>
    <w:link w:val="Carcterdeautor"/>
    <w:uiPriority w:val="12"/>
    <w:qFormat/>
    <w:rsid w:val="0001638A"/>
    <w:pPr>
      <w:spacing w:line="259" w:lineRule="auto"/>
    </w:pPr>
    <w:rPr>
      <w:color w:val="auto"/>
    </w:rPr>
  </w:style>
  <w:style w:type="character" w:customStyle="1" w:styleId="Caracteresdeintroduccin">
    <w:name w:val="Caracteres de introducción"/>
    <w:basedOn w:val="Fuentedeprrafopredeter"/>
    <w:link w:val="Introduccin"/>
    <w:uiPriority w:val="12"/>
    <w:rsid w:val="00D528B9"/>
    <w:rPr>
      <w:color w:val="auto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1638A"/>
    <w:rPr>
      <w:rFonts w:asciiTheme="majorHAnsi" w:eastAsiaTheme="majorEastAsia" w:hAnsiTheme="majorHAnsi" w:cstheme="majorBidi"/>
      <w:b/>
      <w:color w:val="14756E" w:themeColor="accent1"/>
      <w:sz w:val="40"/>
      <w:szCs w:val="32"/>
    </w:rPr>
  </w:style>
  <w:style w:type="character" w:customStyle="1" w:styleId="Carcterdeautor">
    <w:name w:val="Carácter de autor"/>
    <w:basedOn w:val="Fuentedeprrafopredeter"/>
    <w:link w:val="Autor"/>
    <w:uiPriority w:val="12"/>
    <w:rsid w:val="0064312D"/>
    <w:rPr>
      <w:color w:val="auto"/>
    </w:rPr>
  </w:style>
  <w:style w:type="paragraph" w:styleId="Cita">
    <w:name w:val="Quote"/>
    <w:basedOn w:val="Cita8"/>
    <w:next w:val="Normal"/>
    <w:link w:val="CitaCar"/>
    <w:uiPriority w:val="29"/>
    <w:qFormat/>
    <w:rsid w:val="009802BB"/>
    <w:rPr>
      <w:color w:val="FFFFFF" w:themeColor="background1"/>
      <w:szCs w:val="36"/>
    </w:rPr>
  </w:style>
  <w:style w:type="character" w:customStyle="1" w:styleId="CitaCar">
    <w:name w:val="Cita Car"/>
    <w:basedOn w:val="Fuentedeprrafopredeter"/>
    <w:link w:val="Cita"/>
    <w:uiPriority w:val="29"/>
    <w:rsid w:val="009802BB"/>
    <w:rPr>
      <w:i/>
      <w:color w:val="FFFFFF" w:themeColor="background1"/>
      <w:sz w:val="36"/>
      <w:szCs w:val="36"/>
    </w:rPr>
  </w:style>
  <w:style w:type="paragraph" w:customStyle="1" w:styleId="Cita2">
    <w:name w:val="Cita 2"/>
    <w:basedOn w:val="Normal"/>
    <w:next w:val="Normal"/>
    <w:link w:val="Caracteresdecita2"/>
    <w:uiPriority w:val="29"/>
    <w:qFormat/>
    <w:rsid w:val="00333AAD"/>
    <w:pPr>
      <w:tabs>
        <w:tab w:val="left" w:pos="5812"/>
      </w:tabs>
      <w:spacing w:after="0" w:line="259" w:lineRule="auto"/>
      <w:ind w:left="709" w:right="766"/>
      <w:jc w:val="center"/>
    </w:pPr>
    <w:rPr>
      <w:i/>
      <w:iCs/>
      <w:color w:val="FFFFFF" w:themeColor="background1"/>
      <w:sz w:val="36"/>
      <w:szCs w:val="36"/>
    </w:rPr>
  </w:style>
  <w:style w:type="paragraph" w:customStyle="1" w:styleId="Ttulodelcaptulo">
    <w:name w:val="Título del capítulo"/>
    <w:basedOn w:val="Normal"/>
    <w:next w:val="Normal"/>
    <w:link w:val="Carcterdettulodelcaptulo"/>
    <w:uiPriority w:val="13"/>
    <w:qFormat/>
    <w:rsid w:val="00D528B9"/>
    <w:pPr>
      <w:spacing w:line="192" w:lineRule="auto"/>
    </w:pPr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character" w:customStyle="1" w:styleId="Caracteresdecita2">
    <w:name w:val="Caracteres de cita 2"/>
    <w:basedOn w:val="Fuentedeprrafopredeter"/>
    <w:link w:val="Cita2"/>
    <w:uiPriority w:val="29"/>
    <w:rsid w:val="00333AAD"/>
    <w:rPr>
      <w:i/>
      <w:iCs/>
      <w:color w:val="FFFFFF" w:themeColor="background1"/>
      <w:sz w:val="36"/>
      <w:szCs w:val="36"/>
    </w:rPr>
  </w:style>
  <w:style w:type="paragraph" w:styleId="Listaconvietas">
    <w:name w:val="List Bullet"/>
    <w:basedOn w:val="Prrafodelista"/>
    <w:uiPriority w:val="99"/>
    <w:qFormat/>
    <w:rsid w:val="006A2477"/>
    <w:pPr>
      <w:numPr>
        <w:numId w:val="3"/>
      </w:numPr>
      <w:ind w:left="426" w:hanging="426"/>
    </w:pPr>
  </w:style>
  <w:style w:type="character" w:customStyle="1" w:styleId="Carcterdettulodelcaptulo">
    <w:name w:val="Carácter de título del capítulo"/>
    <w:basedOn w:val="Fuentedeprrafopredeter"/>
    <w:link w:val="Ttulodelcaptulo"/>
    <w:uiPriority w:val="13"/>
    <w:rsid w:val="00D528B9"/>
    <w:rPr>
      <w:rFonts w:asciiTheme="majorHAnsi" w:hAnsiTheme="majorHAnsi"/>
      <w:b/>
      <w:bCs/>
      <w:color w:val="FFFFFF" w:themeColor="background1"/>
      <w:spacing w:val="-40"/>
      <w:sz w:val="144"/>
      <w:szCs w:val="180"/>
    </w:rPr>
  </w:style>
  <w:style w:type="table" w:styleId="Tablaconcuadrcula">
    <w:name w:val="Table Grid"/>
    <w:basedOn w:val="Tablanormal"/>
    <w:uiPriority w:val="39"/>
    <w:rsid w:val="0092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3">
    <w:name w:val="Cita 3"/>
    <w:basedOn w:val="Normal"/>
    <w:next w:val="Normal"/>
    <w:link w:val="Caracteresdecita3"/>
    <w:uiPriority w:val="29"/>
    <w:qFormat/>
    <w:rsid w:val="009802BB"/>
    <w:pPr>
      <w:spacing w:line="259" w:lineRule="auto"/>
    </w:pPr>
    <w:rPr>
      <w:rFonts w:asciiTheme="majorHAnsi" w:hAnsiTheme="majorHAnsi"/>
      <w:b/>
      <w:bCs/>
      <w:noProof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E0D18"/>
    <w:rPr>
      <w:b/>
      <w:bCs/>
    </w:rPr>
  </w:style>
  <w:style w:type="character" w:customStyle="1" w:styleId="Caracteresdecita3">
    <w:name w:val="Caracteres de cita 3"/>
    <w:basedOn w:val="Fuentedeprrafopredeter"/>
    <w:link w:val="Cita3"/>
    <w:uiPriority w:val="29"/>
    <w:rsid w:val="009802BB"/>
    <w:rPr>
      <w:rFonts w:asciiTheme="majorHAnsi" w:hAnsiTheme="majorHAnsi"/>
      <w:b/>
      <w:bCs/>
      <w:noProof/>
      <w:sz w:val="36"/>
      <w:szCs w:val="36"/>
    </w:rPr>
  </w:style>
  <w:style w:type="paragraph" w:customStyle="1" w:styleId="Cita4">
    <w:name w:val="Cita 4"/>
    <w:basedOn w:val="Normal"/>
    <w:next w:val="Normal"/>
    <w:link w:val="Caracteresdecita4"/>
    <w:uiPriority w:val="29"/>
    <w:qFormat/>
    <w:rsid w:val="009802BB"/>
    <w:pPr>
      <w:spacing w:after="0" w:line="259" w:lineRule="auto"/>
      <w:ind w:left="709" w:right="709"/>
      <w:jc w:val="center"/>
    </w:pPr>
    <w:rPr>
      <w:rFonts w:asciiTheme="majorHAnsi" w:hAnsiTheme="majorHAnsi"/>
      <w:i/>
      <w:color w:val="auto"/>
      <w:sz w:val="52"/>
    </w:rPr>
  </w:style>
  <w:style w:type="paragraph" w:styleId="Descripcin">
    <w:name w:val="caption"/>
    <w:basedOn w:val="Normal"/>
    <w:next w:val="Normal"/>
    <w:uiPriority w:val="35"/>
    <w:qFormat/>
    <w:rsid w:val="002B4439"/>
    <w:pPr>
      <w:spacing w:before="600" w:after="200" w:line="240" w:lineRule="auto"/>
    </w:pPr>
    <w:rPr>
      <w:iCs/>
      <w:color w:val="FFFFFF" w:themeColor="background1"/>
      <w:sz w:val="14"/>
      <w:szCs w:val="18"/>
    </w:rPr>
  </w:style>
  <w:style w:type="character" w:customStyle="1" w:styleId="Caracteresdecita4">
    <w:name w:val="Caracteres de cita 4"/>
    <w:basedOn w:val="Fuentedeprrafopredeter"/>
    <w:link w:val="Cita4"/>
    <w:uiPriority w:val="29"/>
    <w:rsid w:val="009802BB"/>
    <w:rPr>
      <w:rFonts w:asciiTheme="majorHAnsi" w:hAnsiTheme="majorHAnsi"/>
      <w:i/>
      <w:color w:val="auto"/>
      <w:sz w:val="52"/>
    </w:rPr>
  </w:style>
  <w:style w:type="paragraph" w:customStyle="1" w:styleId="Cita5">
    <w:name w:val="Cita 5"/>
    <w:basedOn w:val="Normal"/>
    <w:next w:val="Normal"/>
    <w:link w:val="Caracteresdecita5"/>
    <w:uiPriority w:val="29"/>
    <w:qFormat/>
    <w:rsid w:val="00333AAD"/>
    <w:pPr>
      <w:spacing w:line="259" w:lineRule="auto"/>
    </w:pPr>
    <w:rPr>
      <w:i/>
      <w:sz w:val="44"/>
      <w:szCs w:val="44"/>
    </w:rPr>
  </w:style>
  <w:style w:type="paragraph" w:customStyle="1" w:styleId="Leyenda2">
    <w:name w:val="Leyenda 2"/>
    <w:basedOn w:val="Normal"/>
    <w:next w:val="Normal"/>
    <w:link w:val="Caracteresdeleyenda2"/>
    <w:uiPriority w:val="99"/>
    <w:qFormat/>
    <w:rsid w:val="00E403F2"/>
    <w:pPr>
      <w:spacing w:line="259" w:lineRule="auto"/>
    </w:pPr>
    <w:rPr>
      <w:sz w:val="14"/>
    </w:rPr>
  </w:style>
  <w:style w:type="character" w:customStyle="1" w:styleId="Caracteresdecita5">
    <w:name w:val="Caracteres de cita 5"/>
    <w:basedOn w:val="Fuentedeprrafopredeter"/>
    <w:link w:val="Cita5"/>
    <w:uiPriority w:val="29"/>
    <w:rsid w:val="00333AAD"/>
    <w:rPr>
      <w:i/>
      <w:sz w:val="44"/>
      <w:szCs w:val="44"/>
    </w:rPr>
  </w:style>
  <w:style w:type="paragraph" w:customStyle="1" w:styleId="Cita6">
    <w:name w:val="Cita 6"/>
    <w:basedOn w:val="Normal"/>
    <w:next w:val="Normal"/>
    <w:link w:val="Caracteresdecita6"/>
    <w:uiPriority w:val="29"/>
    <w:qFormat/>
    <w:rsid w:val="001401F6"/>
    <w:pPr>
      <w:spacing w:line="259" w:lineRule="auto"/>
    </w:pPr>
    <w:rPr>
      <w:color w:val="14756E" w:themeColor="accent1"/>
      <w:sz w:val="44"/>
      <w:szCs w:val="44"/>
    </w:rPr>
  </w:style>
  <w:style w:type="character" w:customStyle="1" w:styleId="Caracteresdeleyenda2">
    <w:name w:val="Caracteres de leyenda 2"/>
    <w:basedOn w:val="Fuentedeprrafopredeter"/>
    <w:link w:val="Leyenda2"/>
    <w:uiPriority w:val="99"/>
    <w:rsid w:val="00E403F2"/>
    <w:rPr>
      <w:sz w:val="14"/>
    </w:rPr>
  </w:style>
  <w:style w:type="paragraph" w:customStyle="1" w:styleId="Cita7">
    <w:name w:val="Cita 7"/>
    <w:basedOn w:val="Normal"/>
    <w:next w:val="Normal"/>
    <w:link w:val="Caracteresdecita7"/>
    <w:uiPriority w:val="29"/>
    <w:qFormat/>
    <w:rsid w:val="00475E10"/>
    <w:pPr>
      <w:tabs>
        <w:tab w:val="left" w:pos="5812"/>
      </w:tabs>
      <w:spacing w:after="0" w:line="259" w:lineRule="auto"/>
      <w:ind w:left="709" w:right="766"/>
      <w:jc w:val="center"/>
    </w:pPr>
    <w:rPr>
      <w:i/>
      <w:noProof/>
      <w:color w:val="FFFFFF" w:themeColor="background1"/>
      <w:sz w:val="32"/>
      <w:szCs w:val="28"/>
    </w:rPr>
  </w:style>
  <w:style w:type="character" w:customStyle="1" w:styleId="Caracteresdecita6">
    <w:name w:val="Caracteres de cita 6"/>
    <w:basedOn w:val="Fuentedeprrafopredeter"/>
    <w:link w:val="Cita6"/>
    <w:uiPriority w:val="29"/>
    <w:rsid w:val="0064312D"/>
    <w:rPr>
      <w:color w:val="14756E" w:themeColor="accent1"/>
      <w:sz w:val="44"/>
      <w:szCs w:val="44"/>
    </w:rPr>
  </w:style>
  <w:style w:type="character" w:styleId="Referenciaintensa">
    <w:name w:val="Intense Reference"/>
    <w:basedOn w:val="Fuentedeprrafopredeter"/>
    <w:uiPriority w:val="32"/>
    <w:semiHidden/>
    <w:rsid w:val="0064312D"/>
    <w:rPr>
      <w:b/>
      <w:bCs/>
      <w:smallCaps/>
      <w:color w:val="14756E" w:themeColor="accent1"/>
      <w:spacing w:val="5"/>
    </w:rPr>
  </w:style>
  <w:style w:type="character" w:customStyle="1" w:styleId="Caracteresdecita7">
    <w:name w:val="Caracteres de cita 7"/>
    <w:basedOn w:val="Fuentedeprrafopredeter"/>
    <w:link w:val="Cita7"/>
    <w:uiPriority w:val="29"/>
    <w:rsid w:val="00475E10"/>
    <w:rPr>
      <w:i/>
      <w:noProof/>
      <w:color w:val="FFFFFF" w:themeColor="background1"/>
      <w:sz w:val="32"/>
      <w:szCs w:val="28"/>
    </w:rPr>
  </w:style>
  <w:style w:type="paragraph" w:customStyle="1" w:styleId="Cita8">
    <w:name w:val="Cita 8"/>
    <w:basedOn w:val="Cita4"/>
    <w:link w:val="Caracteresdecita8"/>
    <w:qFormat/>
    <w:rsid w:val="00475E10"/>
    <w:pPr>
      <w:ind w:left="0" w:right="0"/>
    </w:pPr>
    <w:rPr>
      <w:rFonts w:asciiTheme="minorHAnsi" w:hAnsiTheme="minorHAnsi"/>
      <w:color w:val="3A3A3A" w:themeColor="accent6"/>
      <w:sz w:val="36"/>
    </w:rPr>
  </w:style>
  <w:style w:type="character" w:customStyle="1" w:styleId="Caracteresdecita8">
    <w:name w:val="Caracteres de cita 8"/>
    <w:basedOn w:val="Caracteresdecita4"/>
    <w:link w:val="Cita8"/>
    <w:rsid w:val="00475E10"/>
    <w:rPr>
      <w:rFonts w:asciiTheme="majorHAnsi" w:hAnsiTheme="majorHAnsi"/>
      <w:i/>
      <w:color w:val="3A3A3A" w:themeColor="accent6"/>
      <w:sz w:val="36"/>
    </w:rPr>
  </w:style>
  <w:style w:type="character" w:styleId="Hipervnculo">
    <w:name w:val="Hyperlink"/>
    <w:basedOn w:val="Fuentedeprrafopredeter"/>
    <w:uiPriority w:val="99"/>
    <w:unhideWhenUsed/>
    <w:rsid w:val="00C072AB"/>
    <w:rPr>
      <w:color w:val="01B1A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2A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43BB"/>
    <w:rPr>
      <w:rFonts w:asciiTheme="majorHAnsi" w:eastAsiaTheme="majorEastAsia" w:hAnsiTheme="majorHAnsi" w:cstheme="majorBidi"/>
      <w:color w:val="0A3A3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7286"/>
    <w:rPr>
      <w:rFonts w:asciiTheme="majorHAnsi" w:eastAsiaTheme="majorEastAsia" w:hAnsiTheme="majorHAnsi" w:cstheme="majorBidi"/>
      <w:i/>
      <w:iCs/>
      <w:color w:val="0F575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slzone.net/reportajes/software/actualizaciones-kernel-linux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dil\AppData\Roaming\Microsoft\Templates\Informe%20de%20estudiante%20multicolor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14756E"/>
      </a:accent1>
      <a:accent2>
        <a:srgbClr val="17A6B1"/>
      </a:accent2>
      <a:accent3>
        <a:srgbClr val="CB5577"/>
      </a:accent3>
      <a:accent4>
        <a:srgbClr val="F84C24"/>
      </a:accent4>
      <a:accent5>
        <a:srgbClr val="6A3B68"/>
      </a:accent5>
      <a:accent6>
        <a:srgbClr val="3A3A3A"/>
      </a:accent6>
      <a:hlink>
        <a:srgbClr val="01B1AE"/>
      </a:hlink>
      <a:folHlink>
        <a:srgbClr val="01B1AE"/>
      </a:folHlink>
    </a:clrScheme>
    <a:fontScheme name="Custom 291">
      <a:majorFont>
        <a:latin typeface="Tw Cen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44753A9-7506-4DF0-8436-029231F18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D2183-E5C6-41AB-B475-FEC325927D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086043-D45D-406A-9F14-16186BC2F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35B084-AF06-459E-9FF3-A8531B9F61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multicolor.dotx</Template>
  <TotalTime>0</TotalTime>
  <Pages>4</Pages>
  <Words>439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2023-11-14T17:56:00Z</dcterms:created>
  <dcterms:modified xsi:type="dcterms:W3CDTF">2023-12-20T10:55:00Z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